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6FA8" w14:textId="77777777" w:rsidR="00481521" w:rsidRDefault="0051082B" w:rsidP="0051082B">
      <w:pPr>
        <w:jc w:val="center"/>
      </w:pPr>
      <w:r>
        <w:t>Prueba de escritorio.</w:t>
      </w:r>
    </w:p>
    <w:p w14:paraId="3924427E" w14:textId="77777777" w:rsidR="0051082B" w:rsidRDefault="0051082B" w:rsidP="0051082B">
      <w:pPr>
        <w:tabs>
          <w:tab w:val="left" w:pos="7215"/>
        </w:tabs>
      </w:pPr>
      <w:r>
        <w:t>C= 4 + 1;</w:t>
      </w:r>
      <w:r>
        <w:tab/>
      </w:r>
    </w:p>
    <w:p w14:paraId="3F17BA09" w14:textId="77777777" w:rsidR="0051082B" w:rsidRDefault="0051082B" w:rsidP="0051082B">
      <w:r>
        <w:t>Mientras (5&lt;=20);</w:t>
      </w:r>
    </w:p>
    <w:p w14:paraId="0C48B215" w14:textId="77777777" w:rsidR="0051082B" w:rsidRDefault="0051082B" w:rsidP="0051082B">
      <w:r>
        <w:t>Suma = 5 + 10= 15;</w:t>
      </w:r>
    </w:p>
    <w:p w14:paraId="5BE475B1" w14:textId="77777777" w:rsidR="0051082B" w:rsidRDefault="0051082B" w:rsidP="0051082B"/>
    <w:p w14:paraId="6683EBA1" w14:textId="77777777" w:rsidR="0051082B" w:rsidRDefault="0051082B" w:rsidP="0051082B">
      <w:r>
        <w:t>C= 5 + 1;</w:t>
      </w:r>
    </w:p>
    <w:p w14:paraId="6DF361A4" w14:textId="77777777" w:rsidR="0051082B" w:rsidRDefault="0051082B" w:rsidP="0051082B">
      <w:r>
        <w:t>Mientras (6&lt;=20);</w:t>
      </w:r>
    </w:p>
    <w:p w14:paraId="2CF5CED5" w14:textId="77777777" w:rsidR="0051082B" w:rsidRDefault="0051082B" w:rsidP="0051082B">
      <w:r>
        <w:t>Suma= 6 + 15= 21;</w:t>
      </w:r>
    </w:p>
    <w:p w14:paraId="6D0C9DC3" w14:textId="77777777" w:rsidR="0051082B" w:rsidRDefault="0051082B" w:rsidP="0051082B"/>
    <w:p w14:paraId="180D409F" w14:textId="77777777" w:rsidR="0051082B" w:rsidRDefault="0051082B" w:rsidP="0051082B">
      <w:r>
        <w:t>C= 6 + 1;</w:t>
      </w:r>
    </w:p>
    <w:p w14:paraId="4F74D420" w14:textId="77777777" w:rsidR="0051082B" w:rsidRDefault="0051082B" w:rsidP="0051082B">
      <w:r>
        <w:t>Mientras (7&lt;=20);</w:t>
      </w:r>
    </w:p>
    <w:p w14:paraId="4FFAAA96" w14:textId="77777777" w:rsidR="0051082B" w:rsidRDefault="0051082B" w:rsidP="0051082B">
      <w:r>
        <w:t>Suma= 7 + 21= 28;</w:t>
      </w:r>
    </w:p>
    <w:p w14:paraId="5E6F29F6" w14:textId="77777777" w:rsidR="0051082B" w:rsidRDefault="0051082B" w:rsidP="0051082B"/>
    <w:p w14:paraId="69A9AAAA" w14:textId="77777777" w:rsidR="0051082B" w:rsidRDefault="0051082B" w:rsidP="0051082B">
      <w:r>
        <w:t>C= 7 + 1;</w:t>
      </w:r>
    </w:p>
    <w:p w14:paraId="2D0535F8" w14:textId="77777777" w:rsidR="0051082B" w:rsidRDefault="0051082B" w:rsidP="0051082B">
      <w:r>
        <w:t>Mientras (8&lt;=20);</w:t>
      </w:r>
    </w:p>
    <w:p w14:paraId="3BF42863" w14:textId="77777777" w:rsidR="0051082B" w:rsidRDefault="0051082B" w:rsidP="0051082B">
      <w:r>
        <w:t>Suma= 8 + 28= 36;</w:t>
      </w:r>
    </w:p>
    <w:p w14:paraId="20BE27C5" w14:textId="77777777" w:rsidR="0051082B" w:rsidRDefault="0051082B" w:rsidP="0051082B"/>
    <w:p w14:paraId="3A08872F" w14:textId="77777777" w:rsidR="0051082B" w:rsidRDefault="0051082B" w:rsidP="0051082B">
      <w:r>
        <w:t>C= 8 + 1;</w:t>
      </w:r>
    </w:p>
    <w:p w14:paraId="7436EF03" w14:textId="77777777" w:rsidR="0051082B" w:rsidRDefault="0051082B" w:rsidP="0051082B">
      <w:r>
        <w:t>Mientras (</w:t>
      </w:r>
      <w:r w:rsidR="00335862">
        <w:t>9</w:t>
      </w:r>
      <w:r>
        <w:t>&lt;=20);</w:t>
      </w:r>
    </w:p>
    <w:p w14:paraId="7A7C373A" w14:textId="77777777" w:rsidR="0051082B" w:rsidRDefault="0051082B" w:rsidP="0051082B">
      <w:r>
        <w:t xml:space="preserve">Suma= </w:t>
      </w:r>
      <w:r w:rsidR="00335862">
        <w:t>9</w:t>
      </w:r>
      <w:r>
        <w:t xml:space="preserve"> + 36= 4</w:t>
      </w:r>
      <w:r w:rsidR="00335862">
        <w:t>5</w:t>
      </w:r>
      <w:r>
        <w:t>;</w:t>
      </w:r>
    </w:p>
    <w:p w14:paraId="0A5FB711" w14:textId="77777777" w:rsidR="0051082B" w:rsidRDefault="0051082B" w:rsidP="0051082B"/>
    <w:p w14:paraId="14FEB88E" w14:textId="77777777" w:rsidR="0051082B" w:rsidRDefault="0051082B" w:rsidP="0051082B">
      <w:r>
        <w:t>C= 9 + 1;</w:t>
      </w:r>
    </w:p>
    <w:p w14:paraId="0AFAEDF7" w14:textId="77777777" w:rsidR="0051082B" w:rsidRDefault="0051082B" w:rsidP="0051082B">
      <w:r>
        <w:t>Mientras (</w:t>
      </w:r>
      <w:r w:rsidR="00335862">
        <w:t>10</w:t>
      </w:r>
      <w:r>
        <w:t>&lt;=20);</w:t>
      </w:r>
    </w:p>
    <w:p w14:paraId="5787D00E" w14:textId="77777777" w:rsidR="0051082B" w:rsidRDefault="0051082B" w:rsidP="0051082B">
      <w:r>
        <w:t xml:space="preserve">Suma= </w:t>
      </w:r>
      <w:r w:rsidR="00335862">
        <w:t>10</w:t>
      </w:r>
      <w:r>
        <w:t xml:space="preserve"> + 4</w:t>
      </w:r>
      <w:r w:rsidR="00335862">
        <w:t>5</w:t>
      </w:r>
      <w:r>
        <w:t>= 5</w:t>
      </w:r>
      <w:r w:rsidR="00335862">
        <w:t>5</w:t>
      </w:r>
      <w:r>
        <w:t>;</w:t>
      </w:r>
    </w:p>
    <w:p w14:paraId="10459330" w14:textId="77777777" w:rsidR="0051082B" w:rsidRDefault="0051082B" w:rsidP="0051082B"/>
    <w:p w14:paraId="582C53B4" w14:textId="77777777" w:rsidR="0051082B" w:rsidRDefault="0051082B" w:rsidP="0051082B">
      <w:r>
        <w:t>C= 10 + 1;</w:t>
      </w:r>
    </w:p>
    <w:p w14:paraId="3794143B" w14:textId="77777777" w:rsidR="0051082B" w:rsidRDefault="0051082B" w:rsidP="0051082B">
      <w:r>
        <w:t>Mientras (1</w:t>
      </w:r>
      <w:r w:rsidR="00335862">
        <w:t>1</w:t>
      </w:r>
      <w:r>
        <w:t>&lt;=20);</w:t>
      </w:r>
    </w:p>
    <w:p w14:paraId="46D8EE3B" w14:textId="77777777" w:rsidR="0051082B" w:rsidRDefault="0051082B" w:rsidP="0051082B">
      <w:r>
        <w:t>Suma= 1</w:t>
      </w:r>
      <w:r w:rsidR="00335862">
        <w:t xml:space="preserve">1 </w:t>
      </w:r>
      <w:r>
        <w:t>+ 5</w:t>
      </w:r>
      <w:r w:rsidR="00335862">
        <w:t>5</w:t>
      </w:r>
      <w:r>
        <w:t xml:space="preserve">= </w:t>
      </w:r>
      <w:r w:rsidR="00335862">
        <w:t>66</w:t>
      </w:r>
      <w:r>
        <w:t>;</w:t>
      </w:r>
    </w:p>
    <w:p w14:paraId="0B381C43" w14:textId="77777777" w:rsidR="0051082B" w:rsidRDefault="0051082B" w:rsidP="0051082B"/>
    <w:p w14:paraId="02A0ED1E" w14:textId="77777777" w:rsidR="0051082B" w:rsidRDefault="0051082B" w:rsidP="0051082B">
      <w:r>
        <w:lastRenderedPageBreak/>
        <w:t>C= 11 + 1;</w:t>
      </w:r>
    </w:p>
    <w:p w14:paraId="72B542E8" w14:textId="77777777" w:rsidR="0051082B" w:rsidRDefault="0051082B" w:rsidP="0051082B">
      <w:r>
        <w:t>Mientras (1</w:t>
      </w:r>
      <w:r w:rsidR="00335862">
        <w:t>2</w:t>
      </w:r>
      <w:r>
        <w:t>&lt;=20);</w:t>
      </w:r>
    </w:p>
    <w:p w14:paraId="2ED4A22A" w14:textId="77777777" w:rsidR="0051082B" w:rsidRDefault="0051082B" w:rsidP="0051082B">
      <w:r>
        <w:t>Suma= 1</w:t>
      </w:r>
      <w:r w:rsidR="00335862">
        <w:t>2</w:t>
      </w:r>
      <w:r>
        <w:t xml:space="preserve"> + </w:t>
      </w:r>
      <w:r w:rsidR="00335862">
        <w:t>66</w:t>
      </w:r>
      <w:r>
        <w:t xml:space="preserve">= </w:t>
      </w:r>
      <w:r w:rsidR="00335862">
        <w:t>78</w:t>
      </w:r>
      <w:r>
        <w:t>;</w:t>
      </w:r>
    </w:p>
    <w:p w14:paraId="2E5DF49C" w14:textId="77777777" w:rsidR="0051082B" w:rsidRDefault="0051082B" w:rsidP="0051082B"/>
    <w:p w14:paraId="657DC5DC" w14:textId="77777777" w:rsidR="00972747" w:rsidRDefault="00972747" w:rsidP="00972747">
      <w:r>
        <w:t>C= 12 + 1;</w:t>
      </w:r>
    </w:p>
    <w:p w14:paraId="251C63D0" w14:textId="77777777" w:rsidR="00972747" w:rsidRDefault="00972747" w:rsidP="00972747">
      <w:r>
        <w:t>Mientras (1</w:t>
      </w:r>
      <w:r w:rsidR="00335862">
        <w:t>3</w:t>
      </w:r>
      <w:r>
        <w:t>&lt;=20);</w:t>
      </w:r>
    </w:p>
    <w:p w14:paraId="4D2DE2B3" w14:textId="77777777" w:rsidR="00972747" w:rsidRDefault="00972747" w:rsidP="00972747">
      <w:r>
        <w:t>Suma= 1</w:t>
      </w:r>
      <w:r w:rsidR="00335862">
        <w:t>3</w:t>
      </w:r>
      <w:r>
        <w:t xml:space="preserve"> + 7</w:t>
      </w:r>
      <w:r w:rsidR="00335862">
        <w:t>8</w:t>
      </w:r>
      <w:r>
        <w:t xml:space="preserve">= </w:t>
      </w:r>
      <w:r w:rsidR="00335862">
        <w:t>91</w:t>
      </w:r>
      <w:r>
        <w:t>;</w:t>
      </w:r>
    </w:p>
    <w:p w14:paraId="745ED972" w14:textId="77777777" w:rsidR="00972747" w:rsidRDefault="00972747" w:rsidP="0051082B"/>
    <w:p w14:paraId="75C8E43F" w14:textId="77777777" w:rsidR="00972747" w:rsidRDefault="00972747" w:rsidP="00972747">
      <w:r>
        <w:t>C= 13 + 1;</w:t>
      </w:r>
    </w:p>
    <w:p w14:paraId="36E92C37" w14:textId="77777777" w:rsidR="00972747" w:rsidRDefault="00972747" w:rsidP="00972747">
      <w:r>
        <w:t>Mientras (1</w:t>
      </w:r>
      <w:r w:rsidR="00335862">
        <w:t>4</w:t>
      </w:r>
      <w:r>
        <w:t>&lt;=20);</w:t>
      </w:r>
    </w:p>
    <w:p w14:paraId="2A52000A" w14:textId="77777777" w:rsidR="00972747" w:rsidRDefault="00972747" w:rsidP="00972747">
      <w:r>
        <w:t>Suma= 1</w:t>
      </w:r>
      <w:r w:rsidR="00335862">
        <w:t>4</w:t>
      </w:r>
      <w:r>
        <w:t xml:space="preserve"> + </w:t>
      </w:r>
      <w:r w:rsidR="00335862">
        <w:t>91</w:t>
      </w:r>
      <w:r>
        <w:t xml:space="preserve">= </w:t>
      </w:r>
      <w:r w:rsidR="00335862">
        <w:t>105</w:t>
      </w:r>
      <w:r>
        <w:t>;</w:t>
      </w:r>
    </w:p>
    <w:p w14:paraId="26D8531B" w14:textId="77777777" w:rsidR="00972747" w:rsidRDefault="00972747" w:rsidP="0051082B"/>
    <w:p w14:paraId="53F8F39F" w14:textId="77777777" w:rsidR="00972747" w:rsidRDefault="00972747" w:rsidP="00972747">
      <w:r>
        <w:t>C= 14 + 1;</w:t>
      </w:r>
    </w:p>
    <w:p w14:paraId="10A6F92D" w14:textId="77777777" w:rsidR="00972747" w:rsidRDefault="00972747" w:rsidP="00972747">
      <w:r>
        <w:t>Mientras (1</w:t>
      </w:r>
      <w:r w:rsidR="00335862">
        <w:t>5</w:t>
      </w:r>
      <w:r>
        <w:t>&lt;=20);</w:t>
      </w:r>
    </w:p>
    <w:p w14:paraId="70B1E1BA" w14:textId="77777777" w:rsidR="00972747" w:rsidRDefault="00972747" w:rsidP="00972747">
      <w:r>
        <w:t>Suma= 1</w:t>
      </w:r>
      <w:r w:rsidR="00335862">
        <w:t>5</w:t>
      </w:r>
      <w:r>
        <w:t xml:space="preserve"> + </w:t>
      </w:r>
      <w:r w:rsidR="00335862">
        <w:t>105</w:t>
      </w:r>
      <w:r>
        <w:t xml:space="preserve">= </w:t>
      </w:r>
      <w:r w:rsidR="00335862">
        <w:t>120</w:t>
      </w:r>
      <w:r>
        <w:t>;</w:t>
      </w:r>
    </w:p>
    <w:p w14:paraId="732D871E" w14:textId="77777777" w:rsidR="00972747" w:rsidRDefault="00972747" w:rsidP="0051082B"/>
    <w:p w14:paraId="34A56F21" w14:textId="77777777" w:rsidR="00972747" w:rsidRDefault="00972747" w:rsidP="00972747">
      <w:r>
        <w:t>C= 15 + 1;</w:t>
      </w:r>
    </w:p>
    <w:p w14:paraId="49A507C0" w14:textId="77777777" w:rsidR="00972747" w:rsidRDefault="00972747" w:rsidP="00972747">
      <w:r>
        <w:t>Mientras (1</w:t>
      </w:r>
      <w:r w:rsidR="00335862">
        <w:t>6</w:t>
      </w:r>
      <w:r>
        <w:t>&lt;=20);</w:t>
      </w:r>
    </w:p>
    <w:p w14:paraId="5B272485" w14:textId="77777777" w:rsidR="00972747" w:rsidRDefault="00972747" w:rsidP="00972747">
      <w:r>
        <w:t>Suma= 1</w:t>
      </w:r>
      <w:r w:rsidR="00335862">
        <w:t>6</w:t>
      </w:r>
      <w:r>
        <w:t xml:space="preserve"> + 1</w:t>
      </w:r>
      <w:r w:rsidR="00335862">
        <w:t>20</w:t>
      </w:r>
      <w:r>
        <w:t xml:space="preserve">= </w:t>
      </w:r>
      <w:r w:rsidR="00335862">
        <w:t>136</w:t>
      </w:r>
      <w:r>
        <w:t>;</w:t>
      </w:r>
    </w:p>
    <w:p w14:paraId="07B0DF02" w14:textId="77777777" w:rsidR="00972747" w:rsidRDefault="00972747" w:rsidP="0051082B"/>
    <w:p w14:paraId="2767F74A" w14:textId="77777777" w:rsidR="00972747" w:rsidRDefault="00972747" w:rsidP="00972747">
      <w:r>
        <w:t>C= 16 + 1;</w:t>
      </w:r>
    </w:p>
    <w:p w14:paraId="5A86A820" w14:textId="77777777" w:rsidR="00972747" w:rsidRDefault="00972747" w:rsidP="00972747">
      <w:r>
        <w:t>Mientras (1</w:t>
      </w:r>
      <w:r w:rsidR="00335862">
        <w:t>7</w:t>
      </w:r>
      <w:r>
        <w:t>&lt;=20);</w:t>
      </w:r>
    </w:p>
    <w:p w14:paraId="7AECB015" w14:textId="77777777" w:rsidR="00972747" w:rsidRDefault="00972747" w:rsidP="00972747">
      <w:r>
        <w:t>Suma= 1</w:t>
      </w:r>
      <w:r w:rsidR="00335862">
        <w:t>7</w:t>
      </w:r>
      <w:r>
        <w:t xml:space="preserve"> + 1</w:t>
      </w:r>
      <w:r w:rsidR="00335862">
        <w:t>36</w:t>
      </w:r>
      <w:r>
        <w:t xml:space="preserve">= </w:t>
      </w:r>
      <w:r w:rsidR="00335862">
        <w:t>153</w:t>
      </w:r>
      <w:r>
        <w:t>;</w:t>
      </w:r>
    </w:p>
    <w:p w14:paraId="652C1B60" w14:textId="77777777" w:rsidR="00972747" w:rsidRDefault="00972747" w:rsidP="0051082B"/>
    <w:p w14:paraId="6823148E" w14:textId="77777777" w:rsidR="00972747" w:rsidRDefault="00972747" w:rsidP="00972747">
      <w:r>
        <w:t>C= 17 + 1;</w:t>
      </w:r>
    </w:p>
    <w:p w14:paraId="24D86DE5" w14:textId="77777777" w:rsidR="00972747" w:rsidRDefault="00972747" w:rsidP="00972747">
      <w:r>
        <w:t>Mientras (1</w:t>
      </w:r>
      <w:r w:rsidR="00335862">
        <w:t>8</w:t>
      </w:r>
      <w:r>
        <w:t>&lt;=20);</w:t>
      </w:r>
    </w:p>
    <w:p w14:paraId="1DFCA9A8" w14:textId="77777777" w:rsidR="00972747" w:rsidRDefault="00972747" w:rsidP="00972747">
      <w:r>
        <w:t>Suma= 1</w:t>
      </w:r>
      <w:r w:rsidR="00335862">
        <w:t>8</w:t>
      </w:r>
      <w:r>
        <w:t xml:space="preserve"> + 1</w:t>
      </w:r>
      <w:r w:rsidR="00335862">
        <w:t>53</w:t>
      </w:r>
      <w:r>
        <w:t xml:space="preserve">= </w:t>
      </w:r>
      <w:r w:rsidR="00335862">
        <w:t>171</w:t>
      </w:r>
      <w:r>
        <w:t>;</w:t>
      </w:r>
    </w:p>
    <w:p w14:paraId="0105661B" w14:textId="77777777" w:rsidR="00972747" w:rsidRDefault="00972747" w:rsidP="00972747"/>
    <w:p w14:paraId="472AC5A4" w14:textId="77777777" w:rsidR="00972747" w:rsidRDefault="00972747" w:rsidP="00972747"/>
    <w:p w14:paraId="4EED0862" w14:textId="77777777" w:rsidR="00972747" w:rsidRDefault="00972747" w:rsidP="00972747">
      <w:r>
        <w:lastRenderedPageBreak/>
        <w:t>C= 18 + 1;</w:t>
      </w:r>
    </w:p>
    <w:p w14:paraId="76677ACE" w14:textId="77777777" w:rsidR="00972747" w:rsidRDefault="00972747" w:rsidP="00972747">
      <w:r>
        <w:t>Mientras (1</w:t>
      </w:r>
      <w:r w:rsidR="00335862">
        <w:t>9</w:t>
      </w:r>
      <w:r>
        <w:t>&lt;=20);</w:t>
      </w:r>
    </w:p>
    <w:p w14:paraId="7ADF1D8E" w14:textId="77777777" w:rsidR="00972747" w:rsidRDefault="00972747" w:rsidP="00972747">
      <w:r>
        <w:t>Suma= 1</w:t>
      </w:r>
      <w:r w:rsidR="00335862">
        <w:t>9</w:t>
      </w:r>
      <w:r>
        <w:t xml:space="preserve"> + 1</w:t>
      </w:r>
      <w:r w:rsidR="00335862">
        <w:t>71</w:t>
      </w:r>
      <w:r>
        <w:t xml:space="preserve">= </w:t>
      </w:r>
      <w:r w:rsidR="00335862">
        <w:t>190</w:t>
      </w:r>
      <w:r>
        <w:t>;</w:t>
      </w:r>
    </w:p>
    <w:p w14:paraId="5C7DC001" w14:textId="77777777" w:rsidR="00972747" w:rsidRDefault="00972747" w:rsidP="00972747"/>
    <w:p w14:paraId="5F3BC419" w14:textId="77777777" w:rsidR="00972747" w:rsidRDefault="00972747" w:rsidP="00972747">
      <w:r>
        <w:t>C= 19 + 1;</w:t>
      </w:r>
    </w:p>
    <w:p w14:paraId="12DED5D7" w14:textId="77777777" w:rsidR="00972747" w:rsidRDefault="00972747" w:rsidP="00972747">
      <w:r>
        <w:t>Mientras (</w:t>
      </w:r>
      <w:r w:rsidR="00335862">
        <w:t>20</w:t>
      </w:r>
      <w:r>
        <w:t>&lt;=20);</w:t>
      </w:r>
    </w:p>
    <w:p w14:paraId="09BE5C05" w14:textId="77777777" w:rsidR="00972747" w:rsidRDefault="00972747" w:rsidP="0051082B">
      <w:r>
        <w:t xml:space="preserve">Suma= </w:t>
      </w:r>
      <w:r w:rsidR="00335862">
        <w:t>20</w:t>
      </w:r>
      <w:r>
        <w:t xml:space="preserve"> + 1</w:t>
      </w:r>
      <w:r w:rsidR="00335862">
        <w:t>90</w:t>
      </w:r>
      <w:r>
        <w:t xml:space="preserve">= </w:t>
      </w:r>
      <w:r w:rsidR="00335862">
        <w:t>210</w:t>
      </w:r>
      <w:r>
        <w:t>;</w:t>
      </w:r>
    </w:p>
    <w:p w14:paraId="66DCE728" w14:textId="77777777" w:rsidR="0051082B" w:rsidRDefault="0051082B" w:rsidP="0051082B"/>
    <w:sectPr w:rsidR="00510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A6"/>
    <w:rsid w:val="00335862"/>
    <w:rsid w:val="00481521"/>
    <w:rsid w:val="0051082B"/>
    <w:rsid w:val="006E1DEE"/>
    <w:rsid w:val="00972747"/>
    <w:rsid w:val="00D7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AC47"/>
  <w15:chartTrackingRefBased/>
  <w15:docId w15:val="{A41967C0-9AFA-4126-A038-30F88536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iano\Downloads\Prueba%20de%20escritorio%20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Prueba de escritorio 2</Template>
  <TotalTime>1</TotalTime>
  <Pages>3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</dc:creator>
  <cp:keywords/>
  <dc:description/>
  <cp:lastModifiedBy>CELAYA MONSIVAIS EMILIANO</cp:lastModifiedBy>
  <cp:revision>1</cp:revision>
  <dcterms:created xsi:type="dcterms:W3CDTF">2023-10-31T03:30:00Z</dcterms:created>
  <dcterms:modified xsi:type="dcterms:W3CDTF">2023-10-31T03:31:00Z</dcterms:modified>
</cp:coreProperties>
</file>